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34" w:rsidRPr="00125734" w:rsidRDefault="00125734" w:rsidP="00125734">
      <w:pPr>
        <w:rPr>
          <w:rFonts w:ascii="微软雅黑" w:eastAsia="微软雅黑" w:hAnsi="微软雅黑" w:hint="eastAsia"/>
          <w:sz w:val="44"/>
          <w:szCs w:val="44"/>
        </w:rPr>
      </w:pPr>
      <w:r w:rsidRPr="00125734">
        <w:rPr>
          <w:rFonts w:ascii="微软雅黑" w:eastAsia="微软雅黑" w:hAnsi="微软雅黑" w:hint="eastAsia"/>
          <w:sz w:val="44"/>
          <w:szCs w:val="44"/>
        </w:rPr>
        <w:t>探探前端</w:t>
      </w:r>
      <w:r w:rsidRPr="00125734">
        <w:rPr>
          <w:rFonts w:ascii="微软雅黑" w:eastAsia="微软雅黑" w:hAnsi="微软雅黑"/>
          <w:sz w:val="44"/>
          <w:szCs w:val="44"/>
        </w:rPr>
        <w:t>面试题</w:t>
      </w:r>
    </w:p>
    <w:p w:rsidR="009459F2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125734">
        <w:rPr>
          <w:rFonts w:ascii="微软雅黑" w:eastAsia="微软雅黑" w:hAnsi="微软雅黑" w:hint="eastAsia"/>
        </w:rPr>
        <w:t>instanceof</w:t>
      </w:r>
      <w:proofErr w:type="spellEnd"/>
      <w:r w:rsidRPr="00125734">
        <w:rPr>
          <w:rFonts w:ascii="微软雅黑" w:eastAsia="微软雅黑" w:hAnsi="微软雅黑" w:hint="eastAsia"/>
        </w:rPr>
        <w:t>原理this指向react state原理react diff算法优化点实现</w:t>
      </w:r>
      <w:proofErr w:type="spellStart"/>
      <w:r w:rsidRPr="00125734">
        <w:rPr>
          <w:rFonts w:ascii="微软雅黑" w:eastAsia="微软雅黑" w:hAnsi="微软雅黑" w:hint="eastAsia"/>
        </w:rPr>
        <w:t>promise.all</w:t>
      </w:r>
      <w:proofErr w:type="spellEnd"/>
      <w:r w:rsidRPr="00125734">
        <w:rPr>
          <w:rFonts w:ascii="微软雅黑" w:eastAsia="微软雅黑" w:hAnsi="微软雅黑" w:hint="eastAsia"/>
        </w:rPr>
        <w:t>实现对象的深层遍历</w:t>
      </w:r>
      <w:proofErr w:type="spellStart"/>
      <w:r w:rsidRPr="00125734">
        <w:rPr>
          <w:rFonts w:ascii="微软雅黑" w:eastAsia="微软雅黑" w:hAnsi="微软雅黑" w:hint="eastAsia"/>
        </w:rPr>
        <w:t>nginx</w:t>
      </w:r>
      <w:proofErr w:type="spellEnd"/>
      <w:r w:rsidRPr="00125734">
        <w:rPr>
          <w:rFonts w:ascii="微软雅黑" w:eastAsia="微软雅黑" w:hAnsi="微软雅黑" w:hint="eastAsia"/>
        </w:rPr>
        <w:t>负载均衡的原理实现一个解析</w:t>
      </w:r>
      <w:proofErr w:type="spellStart"/>
      <w:r w:rsidRPr="00125734">
        <w:rPr>
          <w:rFonts w:ascii="微软雅黑" w:eastAsia="微软雅黑" w:hAnsi="微软雅黑" w:hint="eastAsia"/>
        </w:rPr>
        <w:t>json</w:t>
      </w:r>
      <w:proofErr w:type="spellEnd"/>
      <w:r w:rsidRPr="00125734">
        <w:rPr>
          <w:rFonts w:ascii="微软雅黑" w:eastAsia="微软雅黑" w:hAnsi="微软雅黑" w:hint="eastAsia"/>
        </w:rPr>
        <w:t xml:space="preserve"> schema的组件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数据基本类型有哪些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判断数据类型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页面布局（水平居中，垂直居中等）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深度克隆（写代码）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原型链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继承原理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继承方式（写代码）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gramStart"/>
      <w:r w:rsidRPr="00125734">
        <w:rPr>
          <w:rFonts w:ascii="微软雅黑" w:eastAsia="微软雅黑" w:hAnsi="微软雅黑" w:hint="eastAsia"/>
        </w:rPr>
        <w:t>移动端自适应</w:t>
      </w:r>
      <w:proofErr w:type="gramEnd"/>
      <w:r w:rsidRPr="00125734">
        <w:rPr>
          <w:rFonts w:ascii="微软雅黑" w:eastAsia="微软雅黑" w:hAnsi="微软雅黑" w:hint="eastAsia"/>
        </w:rPr>
        <w:t>方案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  <w:r w:rsidRPr="00125734">
        <w:rPr>
          <w:rFonts w:ascii="微软雅黑" w:eastAsia="微软雅黑" w:hAnsi="微软雅黑" w:hint="eastAsia"/>
        </w:rPr>
        <w:t>http原理等（http2.0），DNS相关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域名发散，域名收敛等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性能优化方案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VUE双向绑定原理，生命周期之类的常规问题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防抖节流（写代码）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遇到哪些兼容性问题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如何等分布局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</w:rPr>
        <w:t>flex布局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125734">
        <w:rPr>
          <w:rFonts w:ascii="微软雅黑" w:eastAsia="微软雅黑" w:hAnsi="微软雅黑" w:hint="eastAsia"/>
        </w:rPr>
        <w:t>vue</w:t>
      </w:r>
      <w:proofErr w:type="spellEnd"/>
      <w:r w:rsidRPr="00125734">
        <w:rPr>
          <w:rFonts w:ascii="微软雅黑" w:eastAsia="微软雅黑" w:hAnsi="微软雅黑" w:hint="eastAsia"/>
        </w:rPr>
        <w:t>写组件的注意事项</w:t>
      </w:r>
    </w:p>
    <w:p w:rsid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125734">
        <w:rPr>
          <w:rFonts w:ascii="微软雅黑" w:eastAsia="微软雅黑" w:hAnsi="微软雅黑" w:hint="eastAsia"/>
        </w:rPr>
        <w:t>vue</w:t>
      </w:r>
      <w:proofErr w:type="spellEnd"/>
      <w:r w:rsidRPr="00125734">
        <w:rPr>
          <w:rFonts w:ascii="微软雅黑" w:eastAsia="微软雅黑" w:hAnsi="微软雅黑" w:hint="eastAsia"/>
        </w:rPr>
        <w:t>组件间如何传值</w:t>
      </w:r>
    </w:p>
    <w:p w:rsidR="00125734" w:rsidRP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125734">
        <w:rPr>
          <w:rFonts w:ascii="微软雅黑" w:eastAsia="微软雅黑" w:hAnsi="微软雅黑" w:hint="eastAsia"/>
        </w:rPr>
        <w:lastRenderedPageBreak/>
        <w:t>vuex</w:t>
      </w:r>
      <w:proofErr w:type="spellEnd"/>
      <w:r w:rsidRPr="00125734">
        <w:rPr>
          <w:rFonts w:ascii="微软雅黑" w:eastAsia="微软雅黑" w:hAnsi="微软雅黑" w:hint="eastAsia"/>
        </w:rPr>
        <w:t>什么作用</w:t>
      </w:r>
    </w:p>
    <w:p w:rsidR="00125734" w:rsidRDefault="00125734" w:rsidP="00125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5734">
        <w:rPr>
          <w:rFonts w:ascii="微软雅黑" w:eastAsia="微软雅黑" w:hAnsi="微软雅黑" w:hint="eastAsia"/>
        </w:rPr>
        <w:t>http常用的首部字段</w:t>
      </w:r>
    </w:p>
    <w:p w:rsidR="00125734" w:rsidRPr="00A834D7" w:rsidRDefault="00125734" w:rsidP="00A834D7">
      <w:pPr>
        <w:rPr>
          <w:rFonts w:ascii="微软雅黑" w:eastAsia="微软雅黑" w:hAnsi="微软雅黑" w:hint="eastAsia"/>
          <w:sz w:val="44"/>
          <w:szCs w:val="44"/>
        </w:rPr>
      </w:pPr>
      <w:proofErr w:type="gramStart"/>
      <w:r w:rsidRPr="00A834D7">
        <w:rPr>
          <w:rFonts w:ascii="微软雅黑" w:eastAsia="微软雅黑" w:hAnsi="微软雅黑" w:hint="eastAsia"/>
          <w:sz w:val="44"/>
          <w:szCs w:val="44"/>
        </w:rPr>
        <w:t>猿</w:t>
      </w:r>
      <w:proofErr w:type="gramEnd"/>
      <w:r w:rsidRPr="00A834D7">
        <w:rPr>
          <w:rFonts w:ascii="微软雅黑" w:eastAsia="微软雅黑" w:hAnsi="微软雅黑"/>
          <w:sz w:val="44"/>
          <w:szCs w:val="44"/>
        </w:rPr>
        <w:t>辅导</w:t>
      </w:r>
    </w:p>
    <w:p w:rsidR="00A834D7" w:rsidRPr="00A834D7" w:rsidRDefault="00125734" w:rsidP="00A834D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834D7">
        <w:rPr>
          <w:rFonts w:ascii="微软雅黑" w:eastAsia="微软雅黑" w:hAnsi="微软雅黑"/>
        </w:rPr>
        <w:drawing>
          <wp:inline distT="0" distB="0" distL="0" distR="0" wp14:anchorId="5751B754" wp14:editId="74F2FCA9">
            <wp:extent cx="5272405" cy="3907155"/>
            <wp:effectExtent l="0" t="0" r="4445" b="0"/>
            <wp:docPr id="7" name="图片 7" descr="\\192.168.0.222\cdx\houmingduo\Desktop\c4b65b652588fb3ecdc05f6ed114c631_webwxgetmsgimg_&amp;MsgID=1791153273386975806&amp;skey=%40crypt_67086483_307e2efe946b101ce357bf39d007e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192.168.0.222\cdx\houmingduo\Desktop\c4b65b652588fb3ecdc05f6ed114c631_webwxgetmsgimg_&amp;MsgID=1791153273386975806&amp;skey=%40crypt_67086483_307e2efe946b101ce357bf39d007e4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D7" w:rsidRDefault="00A834D7" w:rsidP="00A834D7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A834D7" w:rsidRPr="00A834D7" w:rsidRDefault="00A834D7" w:rsidP="00A834D7">
      <w:pPr>
        <w:pStyle w:val="a3"/>
        <w:ind w:left="360" w:firstLineChars="0" w:firstLine="0"/>
        <w:rPr>
          <w:rFonts w:ascii="微软雅黑" w:eastAsia="微软雅黑" w:hAnsi="微软雅黑" w:hint="eastAsia"/>
          <w:sz w:val="44"/>
          <w:szCs w:val="44"/>
        </w:rPr>
      </w:pPr>
      <w:r w:rsidRPr="00A834D7">
        <w:rPr>
          <w:rFonts w:ascii="微软雅黑" w:eastAsia="微软雅黑" w:hAnsi="微软雅黑" w:hint="eastAsia"/>
          <w:sz w:val="44"/>
          <w:szCs w:val="44"/>
        </w:rPr>
        <w:t>快手</w:t>
      </w:r>
    </w:p>
    <w:p w:rsidR="00125734" w:rsidRPr="00125734" w:rsidRDefault="00125734" w:rsidP="00125734">
      <w:pPr>
        <w:rPr>
          <w:rFonts w:ascii="微软雅黑" w:eastAsia="微软雅黑" w:hAnsi="微软雅黑" w:hint="eastAsia"/>
        </w:rPr>
      </w:pPr>
      <w:r w:rsidRPr="00125734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2405" cy="7018020"/>
            <wp:effectExtent l="0" t="0" r="4445" b="0"/>
            <wp:docPr id="5" name="图片 5" descr="\\192.168.0.222\cdx\houmingduo\Desktop\cd73262b3f8046b379a91c8f0cc666b8_webwxgetmsgimg_&amp;MsgID=6581440338611487363&amp;skey=%40crypt_67086483_307e2efe946b101ce357bf39d007e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0.222\cdx\houmingduo\Desktop\cd73262b3f8046b379a91c8f0cc666b8_webwxgetmsgimg_&amp;MsgID=6581440338611487363&amp;skey=%40crypt_67086483_307e2efe946b101ce357bf39d007e4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734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2405" cy="7018020"/>
            <wp:effectExtent l="0" t="0" r="4445" b="0"/>
            <wp:docPr id="6" name="图片 6" descr="\\192.168.0.222\cdx\houmingduo\Desktop\76396650393c01d0faeca9b5479cd3ed_webwxgetmsgimg_&amp;MsgID=3960792272877588526&amp;skey=%40crypt_67086483_307e2efe946b101ce357bf39d007e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192.168.0.222\cdx\houmingduo\Desktop\76396650393c01d0faeca9b5479cd3ed_webwxgetmsgimg_&amp;MsgID=3960792272877588526&amp;skey=%40crypt_67086483_307e2efe946b101ce357bf39d007e4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D7" w:rsidRPr="00125734" w:rsidRDefault="00A834D7">
      <w:pPr>
        <w:rPr>
          <w:rFonts w:ascii="微软雅黑" w:eastAsia="微软雅黑" w:hAnsi="微软雅黑"/>
        </w:rPr>
      </w:pPr>
    </w:p>
    <w:sectPr w:rsidR="00A834D7" w:rsidRPr="0012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A1080"/>
    <w:multiLevelType w:val="hybridMultilevel"/>
    <w:tmpl w:val="A32C600E"/>
    <w:lvl w:ilvl="0" w:tplc="D2D0F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FD"/>
    <w:rsid w:val="00125734"/>
    <w:rsid w:val="009459F2"/>
    <w:rsid w:val="00A834D7"/>
    <w:rsid w:val="00C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1239B-A53F-4FA5-84BA-84D4CAC6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3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25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7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FED401D6</Template>
  <TotalTime>12</TotalTime>
  <Pages>4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Houmingduo</dc:creator>
  <cp:keywords/>
  <dc:description/>
  <cp:lastModifiedBy>Houmingduo</cp:lastModifiedBy>
  <cp:revision>2</cp:revision>
  <dcterms:created xsi:type="dcterms:W3CDTF">2019-12-17T05:47:00Z</dcterms:created>
  <dcterms:modified xsi:type="dcterms:W3CDTF">2019-12-17T06:00:00Z</dcterms:modified>
</cp:coreProperties>
</file>